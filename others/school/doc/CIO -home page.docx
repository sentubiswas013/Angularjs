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7" w:rsidRDefault="008B5462">
      <w:pPr>
        <w:pStyle w:val="SectionHeading"/>
      </w:pPr>
      <w:r>
        <w:rPr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15865A281F9D45D8A9151FD11B206CF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F65927" w:rsidRDefault="00E74D4D">
                                  <w:pPr>
                                    <w:pStyle w:val="Name"/>
                                  </w:pPr>
                                  <w:r>
                                    <w:t>CIO</w:t>
                                  </w:r>
                                </w:p>
                              </w:sdtContent>
                            </w:sdt>
                            <w:p w:rsidR="00F65927" w:rsidRDefault="00E74D4D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 xml:space="preserve">Creative India </w:t>
                              </w:r>
                              <w:r w:rsidR="002022BA">
                                <w:t>Olympiad</w:t>
                              </w:r>
                            </w:p>
                            <w:tbl>
                              <w:tblPr>
                                <w:tblW w:w="0" w:type="auto"/>
                                <w:tblInd w:w="25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05"/>
                              </w:tblGrid>
                              <w:tr w:rsidR="00E74D4D" w:rsidTr="00E74D4D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330"/>
                                </w:trPr>
                                <w:tc>
                                  <w:tcPr>
                                    <w:tcW w:w="1605" w:type="dxa"/>
                                  </w:tcPr>
                                  <w:p w:rsidR="00E74D4D" w:rsidRDefault="00E74D4D" w:rsidP="00E74D4D">
                                    <w:pPr>
                                      <w:pStyle w:val="KeyPoint"/>
                                      <w:numPr>
                                        <w:ilvl w:val="0"/>
                                        <w:numId w:val="0"/>
                                      </w:numPr>
                                    </w:pPr>
                                    <w:r>
                                      <w:t>Search here</w:t>
                                    </w:r>
                                  </w:p>
                                </w:tc>
                              </w:tr>
                            </w:tbl>
                            <w:p w:rsidR="00F65927" w:rsidRDefault="00D72542" w:rsidP="00E74D4D">
                              <w:pPr>
                                <w:rPr>
                                  <w:color w:val="00B0F0"/>
                                </w:rPr>
                              </w:pPr>
                              <w:r w:rsidRPr="00E74D4D">
                                <w:rPr>
                                  <w:color w:val="00B0F0"/>
                                </w:rPr>
                                <w:t xml:space="preserve">Link </w:t>
                              </w:r>
                              <w:r>
                                <w:rPr>
                                  <w:color w:val="00B0F0"/>
                                </w:rPr>
                                <w:t>like</w:t>
                              </w:r>
                              <w:r w:rsidR="00E74D4D">
                                <w:rPr>
                                  <w:color w:val="00B0F0"/>
                                </w:rPr>
                                <w:t xml:space="preserve"> page</w:t>
                              </w:r>
                            </w:p>
                            <w:p w:rsidR="00E74D4D" w:rsidRPr="00E74D4D" w:rsidRDefault="00E74D4D" w:rsidP="00E74D4D">
                              <w:pPr>
                                <w:rPr>
                                  <w:color w:val="00B0F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F65927" w:rsidRDefault="008B5462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F65927" w:rsidRDefault="008B5462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F65927" w:rsidRDefault="008B5462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F65927" w:rsidRDefault="008B5462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15865A281F9D45D8A9151FD11B206CFA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F65927" w:rsidRDefault="00E74D4D">
                            <w:pPr>
                              <w:pStyle w:val="Name"/>
                            </w:pPr>
                            <w:r>
                              <w:t>CIO</w:t>
                            </w:r>
                          </w:p>
                        </w:sdtContent>
                      </w:sdt>
                      <w:p w:rsidR="00F65927" w:rsidRDefault="00E74D4D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 xml:space="preserve">Creative India </w:t>
                        </w:r>
                        <w:r w:rsidR="002022BA">
                          <w:t>Olympiad</w:t>
                        </w:r>
                      </w:p>
                      <w:tbl>
                        <w:tblPr>
                          <w:tblW w:w="0" w:type="auto"/>
                          <w:tblInd w:w="25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605"/>
                        </w:tblGrid>
                        <w:tr w:rsidR="00E74D4D" w:rsidTr="00E74D4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30"/>
                          </w:trPr>
                          <w:tc>
                            <w:tcPr>
                              <w:tcW w:w="1605" w:type="dxa"/>
                            </w:tcPr>
                            <w:p w:rsidR="00E74D4D" w:rsidRDefault="00E74D4D" w:rsidP="00E74D4D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Search here</w:t>
                              </w:r>
                            </w:p>
                          </w:tc>
                        </w:tr>
                      </w:tbl>
                      <w:p w:rsidR="00F65927" w:rsidRDefault="00D72542" w:rsidP="00E74D4D">
                        <w:pPr>
                          <w:rPr>
                            <w:color w:val="00B0F0"/>
                          </w:rPr>
                        </w:pPr>
                        <w:r w:rsidRPr="00E74D4D">
                          <w:rPr>
                            <w:color w:val="00B0F0"/>
                          </w:rPr>
                          <w:t xml:space="preserve">Link </w:t>
                        </w:r>
                        <w:r>
                          <w:rPr>
                            <w:color w:val="00B0F0"/>
                          </w:rPr>
                          <w:t>like</w:t>
                        </w:r>
                        <w:r w:rsidR="00E74D4D">
                          <w:rPr>
                            <w:color w:val="00B0F0"/>
                          </w:rPr>
                          <w:t xml:space="preserve"> page</w:t>
                        </w:r>
                      </w:p>
                      <w:p w:rsidR="00E74D4D" w:rsidRPr="00E74D4D" w:rsidRDefault="00E74D4D" w:rsidP="00E74D4D">
                        <w:pPr>
                          <w:rPr>
                            <w:color w:val="00B0F0"/>
                          </w:rPr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F65927" w:rsidRDefault="008B5462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F65927" w:rsidRDefault="008B5462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F65927" w:rsidRDefault="008B5462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F65927" w:rsidRDefault="008B5462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:rsidR="00F65927" w:rsidRDefault="001F3B3D">
      <w:pPr>
        <w:pStyle w:val="SectionHeading"/>
      </w:pPr>
      <w:r>
        <w:rPr>
          <w:rFonts w:ascii="Arial" w:hAnsi="Arial" w:cs="Arial"/>
          <w:color w:val="222222"/>
          <w:shd w:val="clear" w:color="auto" w:fill="FFFFFF"/>
        </w:rPr>
        <w:t xml:space="preserve">Objectives of Early Childhood Education </w:t>
      </w:r>
      <w:r w:rsidR="002022BA">
        <w:rPr>
          <w:rFonts w:ascii="Arial" w:hAnsi="Arial" w:cs="Arial"/>
          <w:color w:val="222222"/>
          <w:shd w:val="clear" w:color="auto" w:fill="FFFFFF"/>
        </w:rPr>
        <w:t>IS DEVELOP</w:t>
      </w:r>
      <w:r>
        <w:rPr>
          <w:rFonts w:ascii="Arial" w:hAnsi="Arial" w:cs="Arial"/>
          <w:color w:val="222222"/>
          <w:shd w:val="clear" w:color="auto" w:fill="FFFFFF"/>
        </w:rPr>
        <w:t xml:space="preserve"> the five senses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cognitive</w:t>
      </w:r>
      <w:r>
        <w:rPr>
          <w:rFonts w:ascii="Arial" w:hAnsi="Arial" w:cs="Arial"/>
          <w:color w:val="222222"/>
          <w:shd w:val="clear" w:color="auto" w:fill="FFFFFF"/>
        </w:rPr>
        <w:t> skills and concepts which are foundation for higher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order thinking</w:t>
      </w:r>
      <w:r>
        <w:rPr>
          <w:rFonts w:ascii="Arial" w:hAnsi="Arial" w:cs="Arial"/>
          <w:color w:val="222222"/>
          <w:shd w:val="clear" w:color="auto" w:fill="FFFFFF"/>
        </w:rPr>
        <w:t> and reasoning. Develop emotional maturity by guiding the child to express, understand, accept and control feelings and emotions.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96918C71D45E483A86CB27E0A401ABF4"/>
            </w:placeholder>
            <w15:repeatingSectionItem/>
          </w:sdtPr>
          <w:sdtEndPr/>
          <w:sdtContent>
            <w:p w:rsidR="00F65927" w:rsidRDefault="00D72542">
              <w:pPr>
                <w:pStyle w:val="ResumeDate"/>
              </w:pPr>
              <w:r>
                <w:t>Age group 3 to 8(junior group 3 to 5 senior group 6 to 8  )</w:t>
              </w:r>
            </w:p>
            <w:p w:rsidR="00F65927" w:rsidRDefault="002022BA">
              <w:pPr>
                <w:pStyle w:val="Subsection"/>
              </w:pPr>
              <w:r>
                <w:t>CIO</w:t>
              </w:r>
            </w:p>
            <w:p w:rsidR="00F65927" w:rsidRDefault="002022BA">
              <w:pPr>
                <w:pStyle w:val="Description"/>
              </w:pPr>
              <w:r>
                <w:t>Activity List</w:t>
              </w:r>
            </w:p>
            <w:p w:rsidR="00D72542" w:rsidRDefault="00D72542" w:rsidP="00D72542">
              <w:pPr>
                <w:pStyle w:val="ListBullet"/>
              </w:pPr>
              <w:r>
                <w:t>Arts</w:t>
              </w:r>
            </w:p>
            <w:p w:rsidR="00D72542" w:rsidRDefault="00D72542" w:rsidP="00D72542">
              <w:pPr>
                <w:pStyle w:val="ListBullet"/>
              </w:pPr>
              <w:r>
                <w:t>Dancing</w:t>
              </w:r>
            </w:p>
            <w:p w:rsidR="00D72542" w:rsidRDefault="00D72542" w:rsidP="00D72542">
              <w:pPr>
                <w:pStyle w:val="ListBullet"/>
              </w:pPr>
              <w:r>
                <w:t>Games</w:t>
              </w:r>
            </w:p>
            <w:p w:rsidR="00D72542" w:rsidRDefault="00D72542" w:rsidP="00D72542">
              <w:pPr>
                <w:pStyle w:val="ListBullet"/>
              </w:pPr>
              <w:r>
                <w:t>Creating Origami Scenery</w:t>
              </w:r>
            </w:p>
            <w:p w:rsidR="00D72542" w:rsidRDefault="00D72542" w:rsidP="00D72542">
              <w:pPr>
                <w:pStyle w:val="ListBullet"/>
              </w:pPr>
              <w:r>
                <w:t>Story writing</w:t>
              </w:r>
            </w:p>
            <w:p w:rsidR="00D72542" w:rsidRDefault="00D72542" w:rsidP="00D72542">
              <w:pPr>
                <w:pStyle w:val="ListBullet"/>
              </w:pPr>
              <w:r>
                <w:t>Cutting and Pasting</w:t>
              </w:r>
            </w:p>
            <w:p w:rsidR="00D72542" w:rsidRDefault="00D72542" w:rsidP="00D72542">
              <w:pPr>
                <w:pStyle w:val="ListBullet"/>
              </w:pPr>
              <w:r>
                <w:t>Craft Designing</w:t>
              </w:r>
            </w:p>
            <w:p w:rsidR="00D72542" w:rsidRDefault="00D72542" w:rsidP="00D72542">
              <w:pPr>
                <w:pStyle w:val="ListBullet"/>
              </w:pPr>
              <w:r>
                <w:t>e-quiz</w:t>
              </w:r>
            </w:p>
            <w:p w:rsidR="00D72542" w:rsidRDefault="00D72542" w:rsidP="00D72542">
              <w:pPr>
                <w:pStyle w:val="ListBullet"/>
              </w:pPr>
              <w:r>
                <w:t>collage making</w:t>
              </w:r>
            </w:p>
            <w:p w:rsidR="00D72542" w:rsidRDefault="00D72542" w:rsidP="00D72542">
              <w:pPr>
                <w:pStyle w:val="ListBullet"/>
              </w:pPr>
              <w:r>
                <w:t>poem writing</w:t>
              </w:r>
            </w:p>
            <w:p w:rsidR="00F65927" w:rsidRDefault="008B5462" w:rsidP="00D72542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p w:rsidR="00F65927" w:rsidRDefault="00D72542">
      <w:pPr>
        <w:pStyle w:val="SectionHeading"/>
      </w:pPr>
      <w:r>
        <w:t>dates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96918C71D45E483A86CB27E0A401ABF4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A4CDE1F083694A41815D44F709A1999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F65927" w:rsidRDefault="008B5462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p w:rsidR="00F65927" w:rsidRDefault="00D72542">
              <w:pPr>
                <w:pStyle w:val="Subsection"/>
              </w:pPr>
              <w:r>
                <w:t xml:space="preserve">Registration </w:t>
              </w:r>
            </w:p>
            <w:p w:rsidR="00F65927" w:rsidRDefault="00D72542">
              <w:pPr>
                <w:pStyle w:val="Description"/>
              </w:pPr>
              <w:r>
                <w:t>Place</w:t>
              </w:r>
            </w:p>
            <w:p w:rsidR="00D72542" w:rsidRDefault="00D72542">
              <w:pPr>
                <w:pStyle w:val="Description"/>
              </w:pPr>
            </w:p>
            <w:p w:rsidR="00F65927" w:rsidRDefault="00D72542" w:rsidP="00D72542">
              <w:pPr>
                <w:pStyle w:val="ListBullet"/>
                <w:pBdr>
                  <w:bottom w:val="single" w:sz="6" w:space="1" w:color="auto"/>
                </w:pBdr>
              </w:pPr>
              <w:r>
                <w:t>Dates</w:t>
              </w:r>
            </w:p>
          </w:sdtContent>
        </w:sdt>
      </w:sdtContent>
    </w:sdt>
    <w:p w:rsidR="00D72542" w:rsidRDefault="00D72542" w:rsidP="00D72542">
      <w:pPr>
        <w:pStyle w:val="SectionHeading"/>
      </w:pPr>
      <w:r>
        <w:t>CIO</w:t>
      </w:r>
    </w:p>
    <w:p w:rsidR="00D72542" w:rsidRDefault="00D72542" w:rsidP="00D72542">
      <w:pPr>
        <w:pStyle w:val="SectionHeading"/>
      </w:pPr>
      <w:r>
        <w:t>email:</w:t>
      </w:r>
    </w:p>
    <w:p w:rsidR="00D72542" w:rsidRDefault="00D72542" w:rsidP="00D72542">
      <w:pPr>
        <w:pStyle w:val="SectionHeading"/>
      </w:pPr>
      <w:r>
        <w:t>Phone:</w:t>
      </w:r>
    </w:p>
    <w:p w:rsidR="00D72542" w:rsidRDefault="00D72542" w:rsidP="00D72542">
      <w:pPr>
        <w:pStyle w:val="SectionHeading"/>
      </w:pPr>
      <w:r>
        <w:t>`</w:t>
      </w:r>
      <w:bookmarkStart w:id="0" w:name="_GoBack"/>
      <w:bookmarkEnd w:id="0"/>
    </w:p>
    <w:sectPr w:rsidR="00D72542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62" w:rsidRDefault="008B5462">
      <w:pPr>
        <w:spacing w:after="0" w:line="240" w:lineRule="auto"/>
      </w:pPr>
      <w:r>
        <w:separator/>
      </w:r>
    </w:p>
  </w:endnote>
  <w:endnote w:type="continuationSeparator" w:id="0">
    <w:p w:rsidR="008B5462" w:rsidRDefault="008B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927" w:rsidRDefault="008B546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5927" w:rsidRDefault="008B5462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F65927" w:rsidRDefault="008B5462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62" w:rsidRDefault="008B5462">
      <w:pPr>
        <w:spacing w:after="0" w:line="240" w:lineRule="auto"/>
      </w:pPr>
      <w:r>
        <w:separator/>
      </w:r>
    </w:p>
  </w:footnote>
  <w:footnote w:type="continuationSeparator" w:id="0">
    <w:p w:rsidR="008B5462" w:rsidRDefault="008B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927" w:rsidRDefault="008B546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BC48BE5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927" w:rsidRDefault="008B546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5D1B759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E1DED"/>
    <w:multiLevelType w:val="hybridMultilevel"/>
    <w:tmpl w:val="70945F7A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291F"/>
    <w:multiLevelType w:val="hybridMultilevel"/>
    <w:tmpl w:val="95625626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C675A"/>
    <w:multiLevelType w:val="hybridMultilevel"/>
    <w:tmpl w:val="62AE3A6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8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4D"/>
    <w:rsid w:val="001F3B3D"/>
    <w:rsid w:val="002022BA"/>
    <w:rsid w:val="008B5462"/>
    <w:rsid w:val="00D72542"/>
    <w:rsid w:val="00E74D4D"/>
    <w:rsid w:val="00F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984E-A8B0-480B-AF7A-110C9E20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18C71D45E483A86CB27E0A401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22666-523F-4E05-BEFA-2E1416B5DA03}"/>
      </w:docPartPr>
      <w:docPartBody>
        <w:p w:rsidR="00000000" w:rsidRDefault="00985527">
          <w:pPr>
            <w:pStyle w:val="96918C71D45E483A86CB27E0A401ABF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CDE1F083694A41815D44F709A1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2904-F01C-4459-AB79-734A092E2286}"/>
      </w:docPartPr>
      <w:docPartBody>
        <w:p w:rsidR="00000000" w:rsidRDefault="00985527">
          <w:pPr>
            <w:pStyle w:val="A4CDE1F083694A41815D44F709A1999D"/>
          </w:pPr>
          <w:r>
            <w:t>[Dates From - To]</w:t>
          </w:r>
        </w:p>
      </w:docPartBody>
    </w:docPart>
    <w:docPart>
      <w:docPartPr>
        <w:name w:val="15865A281F9D45D8A9151FD11B20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F77F2-4B62-40C6-83E1-170BE554E827}"/>
      </w:docPartPr>
      <w:docPartBody>
        <w:p w:rsidR="00000000" w:rsidRDefault="00985527">
          <w:pPr>
            <w:pStyle w:val="15865A281F9D45D8A9151FD11B206CF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4B"/>
    <w:rsid w:val="00607F4B"/>
    <w:rsid w:val="009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35F030E34644F1AFB8CBB4F0F287D4">
    <w:name w:val="0535F030E34644F1AFB8CBB4F0F287D4"/>
  </w:style>
  <w:style w:type="character" w:styleId="PlaceholderText">
    <w:name w:val="Placeholder Text"/>
    <w:basedOn w:val="DefaultParagraphFont"/>
    <w:uiPriority w:val="99"/>
    <w:semiHidden/>
    <w:rsid w:val="00607F4B"/>
    <w:rPr>
      <w:color w:val="808080"/>
    </w:rPr>
  </w:style>
  <w:style w:type="paragraph" w:customStyle="1" w:styleId="96918C71D45E483A86CB27E0A401ABF4">
    <w:name w:val="96918C71D45E483A86CB27E0A401ABF4"/>
  </w:style>
  <w:style w:type="paragraph" w:customStyle="1" w:styleId="A4CDE1F083694A41815D44F709A1999D">
    <w:name w:val="A4CDE1F083694A41815D44F709A1999D"/>
  </w:style>
  <w:style w:type="paragraph" w:customStyle="1" w:styleId="BCB8AE8807C5492A994C8E93D988FF12">
    <w:name w:val="BCB8AE8807C5492A994C8E93D988FF12"/>
  </w:style>
  <w:style w:type="paragraph" w:customStyle="1" w:styleId="D2217016CB104FF2A3116397CA98B770">
    <w:name w:val="D2217016CB104FF2A3116397CA98B770"/>
  </w:style>
  <w:style w:type="paragraph" w:styleId="ListBullet">
    <w:name w:val="List Bullet"/>
    <w:basedOn w:val="Normal"/>
    <w:uiPriority w:val="1"/>
    <w:unhideWhenUsed/>
    <w:qFormat/>
    <w:rsid w:val="00607F4B"/>
    <w:pPr>
      <w:numPr>
        <w:numId w:val="2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D359550BB0CB43BE8D80E157D19D9F97">
    <w:name w:val="D359550BB0CB43BE8D80E157D19D9F97"/>
  </w:style>
  <w:style w:type="paragraph" w:customStyle="1" w:styleId="BC090B56B82746C9B9EEE1C8E49F4DF7">
    <w:name w:val="BC090B56B82746C9B9EEE1C8E49F4DF7"/>
  </w:style>
  <w:style w:type="paragraph" w:customStyle="1" w:styleId="F7EF0CC586274031BCA7180037DDBDE4">
    <w:name w:val="F7EF0CC586274031BCA7180037DDBDE4"/>
  </w:style>
  <w:style w:type="paragraph" w:customStyle="1" w:styleId="6F4F6BABAE90450C8D280C1E2394DFBE">
    <w:name w:val="6F4F6BABAE90450C8D280C1E2394DFBE"/>
  </w:style>
  <w:style w:type="paragraph" w:customStyle="1" w:styleId="15865A281F9D45D8A9151FD11B206CFA">
    <w:name w:val="15865A281F9D45D8A9151FD11B206CFA"/>
  </w:style>
  <w:style w:type="paragraph" w:customStyle="1" w:styleId="52F517B273F447A3B4D7CEE2BF4933D3">
    <w:name w:val="52F517B273F447A3B4D7CEE2BF4933D3"/>
  </w:style>
  <w:style w:type="paragraph" w:customStyle="1" w:styleId="F173F861CE974C1EA4ABD686EF7B8E94">
    <w:name w:val="F173F861CE974C1EA4ABD686EF7B8E94"/>
    <w:rsid w:val="00607F4B"/>
  </w:style>
  <w:style w:type="paragraph" w:customStyle="1" w:styleId="2AC8BF1BD3434CD0B2617C18A849C774">
    <w:name w:val="2AC8BF1BD3434CD0B2617C18A849C774"/>
    <w:rsid w:val="00607F4B"/>
  </w:style>
  <w:style w:type="paragraph" w:customStyle="1" w:styleId="992A151AFAC54473962FB86F178266E8">
    <w:name w:val="992A151AFAC54473962FB86F178266E8"/>
    <w:rsid w:val="00607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E5DEF-FCF7-4176-B9C1-F6A853F6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41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CIO</dc:creator>
  <cp:keywords/>
  <cp:lastModifiedBy>Guddy</cp:lastModifiedBy>
  <cp:revision>1</cp:revision>
  <dcterms:created xsi:type="dcterms:W3CDTF">2018-04-04T04:05:00Z</dcterms:created>
  <dcterms:modified xsi:type="dcterms:W3CDTF">2018-04-04T04:46:00Z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